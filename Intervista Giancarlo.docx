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0EC7" w14:textId="77777777" w:rsidR="002E0C67" w:rsidRDefault="002E0C67">
      <w:pPr>
        <w:ind w:left="720" w:hanging="360"/>
      </w:pPr>
    </w:p>
    <w:p w14:paraId="2C180EC8" w14:textId="77777777" w:rsidR="002E0C67" w:rsidRDefault="008564AF">
      <w:pPr>
        <w:ind w:left="720" w:hanging="360"/>
      </w:pPr>
      <w:r>
        <w:t>Giancarlo, 22 anni, fuorisede con 3 coinquilini tra cui uno è suo fratello</w:t>
      </w:r>
    </w:p>
    <w:p w14:paraId="2C180EC9" w14:textId="77777777" w:rsidR="002E0C67" w:rsidRDefault="002E0C67"/>
    <w:p w14:paraId="2C180ECA" w14:textId="77777777" w:rsidR="002E0C67" w:rsidRDefault="008564AF">
      <w:pPr>
        <w:pStyle w:val="Paragrafoelenco"/>
        <w:numPr>
          <w:ilvl w:val="0"/>
          <w:numId w:val="1"/>
        </w:numPr>
      </w:pPr>
      <w:r>
        <w:t xml:space="preserve">Durante una settimana normale io e mio fratello facciamo una spesa per i pranzi (generalmente da schiscetta), mentre il cibo consumato a cena è cucinato </w:t>
      </w:r>
      <w:r>
        <w:t xml:space="preserve">solitamente dalla mamma (cibo spedito). Durante gli esami spesso ordino su piattaforme come </w:t>
      </w:r>
      <w:proofErr w:type="spellStart"/>
      <w:r>
        <w:t>Glovo</w:t>
      </w:r>
      <w:proofErr w:type="spellEnd"/>
      <w:r>
        <w:t>; in periodi normale ordino generalmente una volta a settimana</w:t>
      </w:r>
    </w:p>
    <w:p w14:paraId="2C180ECB" w14:textId="77777777" w:rsidR="002E0C67" w:rsidRDefault="008564AF">
      <w:pPr>
        <w:pStyle w:val="Paragrafoelenco"/>
        <w:numPr>
          <w:ilvl w:val="0"/>
          <w:numId w:val="1"/>
        </w:numPr>
      </w:pPr>
      <w:r>
        <w:t>Insalata lattughino perché i pacchetti sono troppo grandi e vanno a male in breve tempo; stesso discorso per  i pomodori</w:t>
      </w:r>
    </w:p>
    <w:p w14:paraId="2C180ECC" w14:textId="77777777" w:rsidR="002E0C67" w:rsidRDefault="008564AF">
      <w:pPr>
        <w:pStyle w:val="Paragrafoelenco"/>
        <w:numPr>
          <w:ilvl w:val="0"/>
          <w:numId w:val="1"/>
        </w:numPr>
      </w:pPr>
      <w:r>
        <w:t>Si ognuna di questa: le offerte è determinante nel dove fare la spesa. Generalmente, mi organizzo con i coinquilini o mio fratello per la spesa.</w:t>
      </w:r>
    </w:p>
    <w:p w14:paraId="2C180ECD" w14:textId="77777777" w:rsidR="002E0C67" w:rsidRDefault="008564AF">
      <w:pPr>
        <w:pStyle w:val="Paragrafoelenco"/>
        <w:numPr>
          <w:ilvl w:val="0"/>
          <w:numId w:val="1"/>
        </w:numPr>
      </w:pPr>
      <w:r>
        <w:t>Lattughino come già detto. Nel resto dei casi, se so che qualcosa sta andando a male e non lo voglio, lo offro ai miei coinquilini.</w:t>
      </w:r>
    </w:p>
    <w:p w14:paraId="2C180ECE" w14:textId="77777777" w:rsidR="002E0C67" w:rsidRDefault="008564AF">
      <w:pPr>
        <w:pStyle w:val="Paragrafoelenco"/>
        <w:numPr>
          <w:ilvl w:val="0"/>
          <w:numId w:val="1"/>
        </w:numPr>
      </w:pPr>
      <w:r>
        <w:t>Abbiamo uno scaffale in comune e uno scaffale a testa, sia per frigo che freezer.</w:t>
      </w:r>
    </w:p>
    <w:p w14:paraId="2C180ECF" w14:textId="77777777" w:rsidR="002E0C67" w:rsidRDefault="008564AF">
      <w:pPr>
        <w:pStyle w:val="Paragrafoelenco"/>
        <w:numPr>
          <w:ilvl w:val="0"/>
          <w:numId w:val="1"/>
        </w:numPr>
      </w:pPr>
      <w:r>
        <w:t>Non viene buttato quasi niente, ci sono coinquilini che mangiano ogni cosa. Rifiuto ogni cosa sia scaduta, anche da un giorno, a meno che esteticamente e a livello di odore sembri ancora buono</w:t>
      </w:r>
    </w:p>
    <w:p w14:paraId="2C180ED0" w14:textId="77777777" w:rsidR="002E0C67" w:rsidRDefault="008564AF">
      <w:pPr>
        <w:pStyle w:val="Paragrafoelenco"/>
        <w:numPr>
          <w:ilvl w:val="0"/>
          <w:numId w:val="1"/>
        </w:numPr>
      </w:pPr>
      <w:r>
        <w:t>Quando cucino faccio porzioni per la gente che mangia: se avanza qualcosa metto in contenitore in frigo o eventualmente lo congelo.</w:t>
      </w:r>
    </w:p>
    <w:p w14:paraId="2C180ED1" w14:textId="77777777" w:rsidR="002E0C67" w:rsidRDefault="008564AF">
      <w:pPr>
        <w:pStyle w:val="Paragrafoelenco"/>
        <w:numPr>
          <w:ilvl w:val="0"/>
          <w:numId w:val="1"/>
        </w:numPr>
      </w:pPr>
      <w:r>
        <w:t>In generale, prima di mangiare controllo ciò che scade prima e gli do priorità. L’unico problema è che i supermercati vendono alcune volte cibi che scadono a breve e ,non accorgendotene, devi consumarlo in fretta.</w:t>
      </w:r>
    </w:p>
    <w:p w14:paraId="2C180ED2" w14:textId="77777777" w:rsidR="002E0C67" w:rsidRDefault="008564AF">
      <w:pPr>
        <w:pStyle w:val="Paragrafoelenco"/>
        <w:numPr>
          <w:ilvl w:val="0"/>
          <w:numId w:val="1"/>
        </w:numPr>
      </w:pPr>
      <w:r>
        <w:t>Ce lo comunichiamo verbalmente o via chat avvisando i coinquilini</w:t>
      </w:r>
    </w:p>
    <w:p w14:paraId="2C180ED3" w14:textId="77777777" w:rsidR="002E0C67" w:rsidRDefault="008564AF">
      <w:pPr>
        <w:pStyle w:val="Paragrafoelenco"/>
        <w:numPr>
          <w:ilvl w:val="0"/>
          <w:numId w:val="1"/>
        </w:numPr>
      </w:pPr>
      <w:r>
        <w:t>Alcuni coinquilini non sono particolarmente attenti e lasciano scadere le cose poiché non controllano il cibo in frigo. Ciò comporta che talvolta nella spesa si comprino più articoli uguali, il che aumenta lo probabilità di buttare cibo.</w:t>
      </w:r>
    </w:p>
    <w:p w14:paraId="2C180ED4" w14:textId="77777777" w:rsidR="002E0C67" w:rsidRDefault="008564AF">
      <w:pPr>
        <w:pStyle w:val="Paragrafoelenco"/>
        <w:numPr>
          <w:ilvl w:val="0"/>
          <w:numId w:val="1"/>
        </w:numPr>
      </w:pPr>
      <w:r>
        <w:t xml:space="preserve">Ci organizziamo su cosa serve a tutti e a chi singolarmente, e sulle spese comuni teniamo conto tramite app per divisioni di conti (es: </w:t>
      </w:r>
      <w:proofErr w:type="spellStart"/>
      <w:r>
        <w:t>splitwise</w:t>
      </w:r>
      <w:proofErr w:type="spellEnd"/>
      <w:r>
        <w:t>)</w:t>
      </w:r>
    </w:p>
    <w:p w14:paraId="2C180ED5" w14:textId="77777777" w:rsidR="002E0C67" w:rsidRDefault="008564AF">
      <w:pPr>
        <w:pStyle w:val="Paragrafoelenco"/>
        <w:numPr>
          <w:ilvl w:val="0"/>
          <w:numId w:val="1"/>
        </w:numPr>
      </w:pPr>
      <w:r>
        <w:t>Non succede poiché ci organizziamo preventivamente per cene comuni: talvolta capita che si butti qualcosa quando ci si organizza singolarmente per il pasto</w:t>
      </w:r>
    </w:p>
    <w:p w14:paraId="2C180ED6" w14:textId="77777777" w:rsidR="002E0C67" w:rsidRDefault="008564AF">
      <w:pPr>
        <w:pStyle w:val="Paragrafoelenco"/>
        <w:numPr>
          <w:ilvl w:val="0"/>
          <w:numId w:val="1"/>
        </w:numPr>
      </w:pPr>
      <w:r>
        <w:t xml:space="preserve">In </w:t>
      </w:r>
      <w:r>
        <w:t>generale, con le nostre consuete abitudini lo spreco è abbastanza ridotto: quando alcuni coinquilini fanno la loro spesa personale dovrebbero segnarsi meglio le cose che hanno gai comprato prima di fare nuovamente la spesa</w:t>
      </w:r>
    </w:p>
    <w:p w14:paraId="2C180ED7" w14:textId="77777777" w:rsidR="002E0C67" w:rsidRDefault="008564AF">
      <w:pPr>
        <w:pStyle w:val="Paragrafoelenco"/>
        <w:numPr>
          <w:ilvl w:val="0"/>
          <w:numId w:val="1"/>
        </w:numPr>
      </w:pPr>
      <w:r>
        <w:t>Il coinquilino più disattento dovrebbe curare di più come fa la spesa e cosa compra</w:t>
      </w:r>
    </w:p>
    <w:sectPr w:rsidR="002E0C67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80ECB" w14:textId="77777777" w:rsidR="008564AF" w:rsidRDefault="008564AF">
      <w:pPr>
        <w:spacing w:after="0" w:line="240" w:lineRule="auto"/>
      </w:pPr>
      <w:r>
        <w:separator/>
      </w:r>
    </w:p>
  </w:endnote>
  <w:endnote w:type="continuationSeparator" w:id="0">
    <w:p w14:paraId="2C180ECD" w14:textId="77777777" w:rsidR="008564AF" w:rsidRDefault="0085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80EC7" w14:textId="77777777" w:rsidR="008564AF" w:rsidRDefault="008564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180EC9" w14:textId="77777777" w:rsidR="008564AF" w:rsidRDefault="0085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5DB"/>
    <w:multiLevelType w:val="multilevel"/>
    <w:tmpl w:val="A404D55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03720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0C67"/>
    <w:rsid w:val="002E0C67"/>
    <w:rsid w:val="008564AF"/>
    <w:rsid w:val="009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0EC7"/>
  <w15:docId w15:val="{7BDE77D5-5986-43AA-9837-A029B84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roncato</dc:creator>
  <dc:description/>
  <cp:lastModifiedBy>jacopo roncato</cp:lastModifiedBy>
  <cp:revision>2</cp:revision>
  <dcterms:created xsi:type="dcterms:W3CDTF">2025-10-09T17:47:00Z</dcterms:created>
  <dcterms:modified xsi:type="dcterms:W3CDTF">2025-10-09T17:47:00Z</dcterms:modified>
</cp:coreProperties>
</file>